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70" w:rsidRDefault="00772C70" w:rsidP="0099104B">
      <w:r>
        <w:t>1. E-commerce websites need to record the order placing time and delivery time. Please define a time class. (20 points)</w:t>
      </w:r>
    </w:p>
    <w:p w:rsidR="00772C70" w:rsidRDefault="00772C70" w:rsidP="0099104B">
      <w:r>
        <w:t>Define a time class, which can set the time composed of hour, minute and second, and output</w:t>
      </w:r>
    </w:p>
    <w:p w:rsidR="00772C70" w:rsidRDefault="00772C70" w:rsidP="0099104B">
      <w:r>
        <w:t>the time in the following format:</w:t>
      </w:r>
    </w:p>
    <w:p w:rsidR="00772C70" w:rsidRDefault="00772C70" w:rsidP="0099104B"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9"/>
          <w:attr w:name="Year" w:val="2008"/>
        </w:smartTagPr>
        <w:r>
          <w:t>08-09-24</w:t>
        </w:r>
      </w:smartTag>
    </w:p>
    <w:p w:rsidR="00772C70" w:rsidRDefault="00772C70" w:rsidP="0099104B"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12"/>
          <w:attr w:name="Year" w:val="1959"/>
        </w:smartTagPr>
        <w:r>
          <w:t>12-23-59</w:t>
        </w:r>
      </w:smartTag>
    </w:p>
    <w:p w:rsidR="00772C70" w:rsidRDefault="00772C70" w:rsidP="0099104B">
      <w:r>
        <w:t>Input format.</w:t>
      </w:r>
    </w:p>
    <w:p w:rsidR="00772C70" w:rsidRDefault="00772C70" w:rsidP="0099104B">
      <w:r>
        <w:t>Please write the input format here. For example:</w:t>
      </w:r>
    </w:p>
    <w:p w:rsidR="00772C70" w:rsidRDefault="00772C70" w:rsidP="0099104B">
      <w:r>
        <w:t>12 8 9</w:t>
      </w:r>
    </w:p>
    <w:p w:rsidR="00772C70" w:rsidRDefault="00772C70" w:rsidP="0099104B">
      <w:r>
        <w:t>8 24 59</w:t>
      </w:r>
    </w:p>
    <w:p w:rsidR="00772C70" w:rsidRDefault="00772C70" w:rsidP="0099104B">
      <w:r>
        <w:t>Output format:</w:t>
      </w:r>
    </w:p>
    <w:p w:rsidR="00772C70" w:rsidRDefault="00772C70" w:rsidP="0099104B">
      <w:r>
        <w:t>Please describe the output format here. For example:</w:t>
      </w:r>
    </w:p>
    <w:p w:rsidR="00772C70" w:rsidRDefault="00772C70" w:rsidP="0099104B"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8"/>
          <w:attr w:name="Year" w:val="2012"/>
        </w:smartTagPr>
        <w:r>
          <w:t>12-08-09</w:t>
        </w:r>
      </w:smartTag>
    </w:p>
    <w:p w:rsidR="00772C70" w:rsidRDefault="00772C70" w:rsidP="0099104B"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8"/>
          <w:attr w:name="Year" w:val="1959"/>
        </w:smartTagPr>
        <w:r>
          <w:t>08-24-59</w:t>
        </w:r>
      </w:smartTag>
    </w:p>
    <w:p w:rsidR="00772C70" w:rsidRDefault="00772C70" w:rsidP="0099104B"/>
    <w:p w:rsidR="00772C70" w:rsidRDefault="00772C70" w:rsidP="008E5AE1">
      <w:r>
        <w:t>2. The complex number is widely used in circuit science. By using the sinusoidal nature of</w:t>
      </w:r>
    </w:p>
    <w:p w:rsidR="00772C70" w:rsidRDefault="00772C70" w:rsidP="008E5AE1">
      <w:r>
        <w:t>alternating current, the capacitance and reactance are given the resistance of the complex value.</w:t>
      </w:r>
    </w:p>
    <w:p w:rsidR="00772C70" w:rsidRDefault="00772C70" w:rsidP="008E5AE1">
      <w:r>
        <w:t>that is, the impedance. Then the calculation process only involves the four operations of the</w:t>
      </w:r>
    </w:p>
    <w:p w:rsidR="00772C70" w:rsidRDefault="00772C70" w:rsidP="008E5AE1">
      <w:r>
        <w:t>complex number, which greatly reduces the difficulty. Please define addition subtraction,</w:t>
      </w:r>
    </w:p>
    <w:p w:rsidR="00772C70" w:rsidRDefault="00772C70" w:rsidP="008E5AE1">
      <w:r>
        <w:t>multiplication and division operator of complex. (40 points).</w:t>
      </w:r>
    </w:p>
    <w:p w:rsidR="00772C70" w:rsidRDefault="00772C70" w:rsidP="008E5AE1"/>
    <w:p w:rsidR="00772C70" w:rsidRDefault="00772C70" w:rsidP="008E5AE1">
      <w:r>
        <w:t>Write a program to realize + - * / operator overloading. The main functions are as follows:</w:t>
      </w:r>
    </w:p>
    <w:p w:rsidR="00772C70" w:rsidRDefault="00772C70" w:rsidP="008E5AE1">
      <w:r>
        <w:t>1. Realize the addition, subtraction, multiplication and division of two complex numbers (C1 and C2).</w:t>
      </w:r>
    </w:p>
    <w:p w:rsidR="00772C70" w:rsidRDefault="00772C70" w:rsidP="008E5AE1">
      <w:r>
        <w:t>2. Realize the addition, subtraction, multiplication and division of complex number C1 and integer mum.</w:t>
      </w:r>
    </w:p>
    <w:p w:rsidR="00772C70" w:rsidRDefault="00772C70" w:rsidP="008E5AE1">
      <w:r>
        <w:t>3. Realize the addition, subtraction, multiplication and division of complex number C1 integer num and</w:t>
      </w:r>
    </w:p>
    <w:p w:rsidR="00772C70" w:rsidRDefault="00772C70" w:rsidP="008E5AE1">
      <w:r>
        <w:t>Input format:</w:t>
      </w:r>
    </w:p>
    <w:p w:rsidR="00772C70" w:rsidRDefault="00772C70" w:rsidP="008E5AE1">
      <w:r>
        <w:t>Please write the input format here. For example:</w:t>
      </w:r>
    </w:p>
    <w:p w:rsidR="00772C70" w:rsidRDefault="00772C70" w:rsidP="008E5AE1">
      <w:r>
        <w:t>1 0 2.0</w:t>
      </w:r>
    </w:p>
    <w:p w:rsidR="00772C70" w:rsidRDefault="00772C70" w:rsidP="008E5AE1"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3.04.0</w:t>
        </w:r>
      </w:smartTag>
    </w:p>
    <w:p w:rsidR="00772C70" w:rsidRDefault="00772C70" w:rsidP="008E5AE1">
      <w:r>
        <w:t>5</w:t>
      </w:r>
    </w:p>
    <w:p w:rsidR="00772C70" w:rsidRDefault="00772C70" w:rsidP="008E5AE1">
      <w:r>
        <w:t>Output format</w:t>
      </w:r>
    </w:p>
    <w:p w:rsidR="00772C70" w:rsidRDefault="00772C70" w:rsidP="008E5AE1">
      <w:r>
        <w:t>Please describe the output format here. For example:</w:t>
      </w:r>
    </w:p>
    <w:p w:rsidR="00772C70" w:rsidRDefault="00772C70" w:rsidP="008E5AE1">
      <w:r>
        <w:t>c1+c2=(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4.00.6</w:t>
        </w:r>
      </w:smartTag>
      <w:r>
        <w:t>.001)</w:t>
      </w:r>
    </w:p>
    <w:p w:rsidR="00772C70" w:rsidRDefault="00772C70" w:rsidP="008E5AE1">
      <w:r>
        <w:t>c1-c2=(-2.00.-2.005)</w:t>
      </w:r>
    </w:p>
    <w:p w:rsidR="00772C70" w:rsidRDefault="00772C70" w:rsidP="008E5AE1">
      <w:r>
        <w:t>c1*c2=(-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5.00.10</w:t>
        </w:r>
      </w:smartTag>
      <w:r>
        <w:t>.001)</w:t>
      </w:r>
    </w:p>
    <w:p w:rsidR="00772C70" w:rsidRDefault="00772C70" w:rsidP="008E5AE1">
      <w:r>
        <w:t>c1/c2=(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0.44.0</w:t>
        </w:r>
      </w:smartTag>
      <w:r>
        <w:t>.081)</w:t>
      </w:r>
    </w:p>
    <w:p w:rsidR="00772C70" w:rsidRDefault="00772C70" w:rsidP="008E5AE1">
      <w:r>
        <w:t>c1+num-(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6.00.2</w:t>
        </w:r>
      </w:smartTag>
      <w:r>
        <w:t>.001)</w:t>
      </w:r>
    </w:p>
    <w:p w:rsidR="00772C70" w:rsidRDefault="00772C70" w:rsidP="008E5AE1">
      <w:r>
        <w:t>c1-num=(-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4.00.2</w:t>
        </w:r>
      </w:smartTag>
      <w:r>
        <w:t>.001)</w:t>
      </w:r>
    </w:p>
    <w:p w:rsidR="00772C70" w:rsidRDefault="00772C70" w:rsidP="008E5AE1">
      <w:r>
        <w:t>c1* num=(5.00,10.001)</w:t>
      </w:r>
    </w:p>
    <w:p w:rsidR="00772C70" w:rsidRDefault="00772C70" w:rsidP="008E5AE1">
      <w:r>
        <w:t>c1/mum=(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0.20.0</w:t>
        </w:r>
      </w:smartTag>
      <w:r>
        <w:t>.401)</w:t>
      </w:r>
    </w:p>
    <w:p w:rsidR="00772C70" w:rsidRDefault="00772C70" w:rsidP="008E5AE1"/>
    <w:p w:rsidR="00772C70" w:rsidRDefault="00772C70" w:rsidP="003003A0">
      <w:r>
        <w:t>3, Reliability and Maintainability Simulation involves a large number of random variables. The</w:t>
      </w:r>
    </w:p>
    <w:p w:rsidR="00772C70" w:rsidRDefault="00772C70" w:rsidP="003003A0">
      <w:r>
        <w:t>use of dynamic arrays will greatly improve the efficiency of simulation and the scale of problem solving. Please design Vector. (40 points)</w:t>
      </w:r>
    </w:p>
    <w:p w:rsidR="00772C70" w:rsidRDefault="00772C70" w:rsidP="003003A0">
      <w:r>
        <w:t>This problem requires the implementation of a vector class template, which can realize the</w:t>
      </w:r>
    </w:p>
    <w:p w:rsidR="00772C70" w:rsidRDefault="00772C70" w:rsidP="003003A0">
      <w:r>
        <w:t>storage and access of data.</w:t>
      </w:r>
    </w:p>
    <w:p w:rsidR="00772C70" w:rsidRDefault="00772C70" w:rsidP="003003A0">
      <w:r>
        <w:t>(1)[] operator can only access the existing elements.</w:t>
      </w:r>
    </w:p>
    <w:p w:rsidR="00772C70" w:rsidRDefault="00772C70" w:rsidP="003003A0">
      <w:r>
        <w:t>(2)The add method can automatically expand the internal storage space when accessing.</w:t>
      </w:r>
    </w:p>
    <w:p w:rsidR="00772C70" w:rsidRDefault="00772C70" w:rsidP="003003A0">
      <w:r>
        <w:t>Note that the behavior of this vector is different from that of std: vector</w:t>
      </w:r>
    </w:p>
    <w:p w:rsidR="00772C70" w:rsidRDefault="00772C70" w:rsidP="002D26C5"/>
    <w:sectPr w:rsidR="00772C70" w:rsidSect="00D61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104B"/>
    <w:rsid w:val="002D26C5"/>
    <w:rsid w:val="003003A0"/>
    <w:rsid w:val="0037661C"/>
    <w:rsid w:val="003F18DA"/>
    <w:rsid w:val="00604A1A"/>
    <w:rsid w:val="006119DE"/>
    <w:rsid w:val="00713E19"/>
    <w:rsid w:val="00772C70"/>
    <w:rsid w:val="008E5AE1"/>
    <w:rsid w:val="0099104B"/>
    <w:rsid w:val="00B866D6"/>
    <w:rsid w:val="00D612DD"/>
    <w:rsid w:val="00E65513"/>
    <w:rsid w:val="00E66B33"/>
    <w:rsid w:val="00E85D6A"/>
    <w:rsid w:val="00F24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DD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rsid w:val="0099104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99104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320</Words>
  <Characters>1828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CN4153</dc:creator>
  <cp:keywords/>
  <dc:description/>
  <cp:lastModifiedBy>Eawen C.</cp:lastModifiedBy>
  <cp:revision>13</cp:revision>
  <dcterms:created xsi:type="dcterms:W3CDTF">2022-06-24T13:21:00Z</dcterms:created>
  <dcterms:modified xsi:type="dcterms:W3CDTF">2022-08-07T08:22:00Z</dcterms:modified>
</cp:coreProperties>
</file>